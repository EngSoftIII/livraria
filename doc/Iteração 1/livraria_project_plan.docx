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192" w:rsidRDefault="00617192">
      <w:pPr>
        <w:pStyle w:val="Ttulo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9814A7">
        <w:t>&lt;&lt;P07&gt;&gt;</w:t>
      </w:r>
      <w:r>
        <w:fldChar w:fldCharType="end"/>
      </w:r>
    </w:p>
    <w:p w:rsidR="00617192" w:rsidRDefault="000A2961">
      <w:pPr>
        <w:pStyle w:val="Ttulo"/>
      </w:pPr>
      <w:fldSimple w:instr=" TITLE  \* MERGEFORMAT ">
        <w:r w:rsidR="009814A7">
          <w:t>Project Plan</w:t>
        </w:r>
      </w:fldSimple>
    </w:p>
    <w:p w:rsidR="00CF3857" w:rsidRDefault="00CF3857" w:rsidP="00CF3857"/>
    <w:p w:rsidR="00617192" w:rsidRDefault="00617192">
      <w:pPr>
        <w:pStyle w:val="Ttulo1"/>
      </w:pPr>
      <w:bookmarkStart w:id="0" w:name="_Toc524312826"/>
      <w:bookmarkStart w:id="1" w:name="_Toc20734058"/>
      <w:bookmarkStart w:id="2" w:name="_Toc447095880"/>
      <w:bookmarkStart w:id="3" w:name="_Toc456598586"/>
      <w:bookmarkStart w:id="4" w:name="_Toc456600917"/>
      <w:r>
        <w:t>Introduction</w:t>
      </w:r>
      <w:bookmarkEnd w:id="0"/>
      <w:bookmarkEnd w:id="1"/>
    </w:p>
    <w:p w:rsidR="00617192" w:rsidRDefault="009814A7" w:rsidP="009814A7">
      <w:pPr>
        <w:pStyle w:val="InfoBlue"/>
        <w:ind w:left="720"/>
        <w:rPr>
          <w:rFonts w:ascii="Arial" w:hAnsi="Arial" w:cs="Arial"/>
          <w:color w:val="000000" w:themeColor="text1"/>
        </w:rPr>
      </w:pPr>
      <w:r w:rsidRPr="009814A7">
        <w:rPr>
          <w:rFonts w:ascii="Arial" w:hAnsi="Arial" w:cs="Arial"/>
          <w:color w:val="000000" w:themeColor="text1"/>
        </w:rPr>
        <w:t xml:space="preserve">Este documento seguirá com as especificações </w:t>
      </w:r>
      <w:proofErr w:type="gramStart"/>
      <w:r w:rsidRPr="009814A7">
        <w:rPr>
          <w:rFonts w:ascii="Arial" w:hAnsi="Arial" w:cs="Arial"/>
          <w:color w:val="000000" w:themeColor="text1"/>
        </w:rPr>
        <w:t>do</w:t>
      </w:r>
      <w:proofErr w:type="gramEnd"/>
      <w:r w:rsidRPr="009814A7">
        <w:rPr>
          <w:rFonts w:ascii="Arial" w:hAnsi="Arial" w:cs="Arial"/>
          <w:color w:val="000000" w:themeColor="text1"/>
        </w:rPr>
        <w:t xml:space="preserve"> projeto, definição dos papéis da equipe e práticas para melhorar a performance e desenvolvimento.</w:t>
      </w:r>
    </w:p>
    <w:p w:rsidR="002F0597" w:rsidRPr="002F0597" w:rsidRDefault="002F0597" w:rsidP="002F0597">
      <w:pPr>
        <w:pStyle w:val="Corpodetexto"/>
      </w:pPr>
    </w:p>
    <w:p w:rsidR="00617192" w:rsidRDefault="00617192" w:rsidP="00466E89">
      <w:pPr>
        <w:pStyle w:val="Ttulo1"/>
      </w:pPr>
      <w:bookmarkStart w:id="5" w:name="_Toc524312837"/>
      <w:bookmarkStart w:id="6" w:name="_Toc20734060"/>
      <w:r>
        <w:t xml:space="preserve">Project </w:t>
      </w:r>
      <w:r w:rsidR="00466E89">
        <w:t>o</w:t>
      </w:r>
      <w:r>
        <w:t>rganization</w:t>
      </w:r>
      <w:bookmarkEnd w:id="5"/>
      <w:bookmarkEnd w:id="6"/>
    </w:p>
    <w:p w:rsidR="009814A7" w:rsidRPr="009814A7" w:rsidRDefault="009814A7" w:rsidP="009814A7">
      <w:pPr>
        <w:pStyle w:val="InfoBlue"/>
        <w:ind w:firstLine="360"/>
        <w:jc w:val="both"/>
        <w:rPr>
          <w:rFonts w:ascii="Arial" w:hAnsi="Arial" w:cs="Arial"/>
          <w:color w:val="000000" w:themeColor="text1"/>
        </w:rPr>
      </w:pPr>
      <w:r w:rsidRPr="009814A7">
        <w:rPr>
          <w:rFonts w:ascii="Arial" w:hAnsi="Arial" w:cs="Arial"/>
          <w:color w:val="000000" w:themeColor="text1"/>
        </w:rPr>
        <w:t>Gerente de Projetos: Eduardo Thomé</w:t>
      </w:r>
    </w:p>
    <w:p w:rsidR="009814A7" w:rsidRPr="009814A7" w:rsidRDefault="009814A7" w:rsidP="009814A7">
      <w:pPr>
        <w:pStyle w:val="Corpodetexto"/>
        <w:rPr>
          <w:rFonts w:ascii="Arial" w:hAnsi="Arial" w:cs="Arial"/>
          <w:color w:val="000000" w:themeColor="text1"/>
        </w:rPr>
      </w:pPr>
      <w:r w:rsidRPr="009814A7">
        <w:rPr>
          <w:rFonts w:ascii="Arial" w:hAnsi="Arial" w:cs="Arial"/>
          <w:color w:val="000000" w:themeColor="text1"/>
        </w:rPr>
        <w:t>Analista: Henrique Prestes</w:t>
      </w:r>
      <w:r w:rsidRPr="009814A7">
        <w:rPr>
          <w:rFonts w:ascii="Arial" w:hAnsi="Arial" w:cs="Arial"/>
          <w:color w:val="000000" w:themeColor="text1"/>
        </w:rPr>
        <w:tab/>
      </w:r>
    </w:p>
    <w:p w:rsidR="009814A7" w:rsidRPr="009814A7" w:rsidRDefault="009814A7" w:rsidP="009814A7">
      <w:pPr>
        <w:pStyle w:val="Corpodetexto"/>
        <w:rPr>
          <w:rFonts w:ascii="Arial" w:hAnsi="Arial" w:cs="Arial"/>
          <w:color w:val="000000" w:themeColor="text1"/>
        </w:rPr>
      </w:pPr>
      <w:r w:rsidRPr="009814A7">
        <w:rPr>
          <w:rFonts w:ascii="Arial" w:hAnsi="Arial" w:cs="Arial"/>
          <w:color w:val="000000" w:themeColor="text1"/>
        </w:rPr>
        <w:t>Arquiteto: Henrique Prestes</w:t>
      </w:r>
    </w:p>
    <w:p w:rsidR="009814A7" w:rsidRPr="009814A7" w:rsidRDefault="009814A7" w:rsidP="009814A7">
      <w:pPr>
        <w:pStyle w:val="Corpodetexto"/>
        <w:rPr>
          <w:rFonts w:ascii="Arial" w:hAnsi="Arial" w:cs="Arial"/>
          <w:color w:val="000000" w:themeColor="text1"/>
        </w:rPr>
      </w:pPr>
      <w:r w:rsidRPr="009814A7">
        <w:rPr>
          <w:rFonts w:ascii="Arial" w:hAnsi="Arial" w:cs="Arial"/>
          <w:color w:val="000000" w:themeColor="text1"/>
        </w:rPr>
        <w:t>Desenvolvedor: Eduardo/ Henrique</w:t>
      </w:r>
    </w:p>
    <w:p w:rsidR="009814A7" w:rsidRPr="009814A7" w:rsidRDefault="009073F2" w:rsidP="009814A7">
      <w:pPr>
        <w:pStyle w:val="Corpodetexto"/>
        <w:rPr>
          <w:rFonts w:ascii="Arial" w:hAnsi="Arial" w:cs="Arial"/>
          <w:color w:val="000000" w:themeColor="text1"/>
        </w:rPr>
      </w:pPr>
      <w:hyperlink r:id="rId8" w:tooltip="Any Role" w:history="1">
        <w:r w:rsidR="009814A7" w:rsidRPr="009814A7">
          <w:rPr>
            <w:rFonts w:ascii="Arial" w:hAnsi="Arial" w:cs="Arial"/>
            <w:color w:val="000000" w:themeColor="text1"/>
            <w:sz w:val="18"/>
            <w:szCs w:val="18"/>
            <w:shd w:val="clear" w:color="auto" w:fill="FFFFFF"/>
          </w:rPr>
          <w:t>Any Role</w:t>
        </w:r>
      </w:hyperlink>
      <w:r w:rsidR="009814A7" w:rsidRPr="009814A7">
        <w:rPr>
          <w:rFonts w:ascii="Arial" w:hAnsi="Arial" w:cs="Arial"/>
          <w:color w:val="000000" w:themeColor="text1"/>
        </w:rPr>
        <w:t>: Eduardo/ Henrique</w:t>
      </w:r>
    </w:p>
    <w:p w:rsidR="009814A7" w:rsidRPr="009814A7" w:rsidRDefault="009814A7" w:rsidP="009814A7">
      <w:pPr>
        <w:pStyle w:val="Corpodetexto"/>
        <w:rPr>
          <w:rFonts w:ascii="Arial" w:hAnsi="Arial" w:cs="Arial"/>
          <w:color w:val="000000" w:themeColor="text1"/>
        </w:rPr>
      </w:pPr>
      <w:r w:rsidRPr="009814A7">
        <w:rPr>
          <w:rFonts w:ascii="Arial" w:hAnsi="Arial" w:cs="Arial"/>
          <w:color w:val="000000" w:themeColor="text1"/>
        </w:rPr>
        <w:t>Tester: Eduardo Thomé</w:t>
      </w:r>
    </w:p>
    <w:p w:rsidR="009814A7" w:rsidRPr="009814A7" w:rsidRDefault="009073F2" w:rsidP="009814A7">
      <w:pPr>
        <w:pStyle w:val="Corpodetexto"/>
        <w:rPr>
          <w:rFonts w:ascii="Arial" w:hAnsi="Arial" w:cs="Arial"/>
          <w:color w:val="000000" w:themeColor="text1"/>
        </w:rPr>
      </w:pPr>
      <w:hyperlink r:id="rId9" w:tooltip="Stakeholder" w:history="1">
        <w:r w:rsidR="009814A7" w:rsidRPr="009814A7">
          <w:rPr>
            <w:rFonts w:ascii="Arial" w:hAnsi="Arial" w:cs="Arial"/>
            <w:color w:val="000000" w:themeColor="text1"/>
            <w:sz w:val="18"/>
            <w:szCs w:val="18"/>
            <w:shd w:val="clear" w:color="auto" w:fill="FFFFFF"/>
          </w:rPr>
          <w:t>Stakeholder</w:t>
        </w:r>
      </w:hyperlink>
      <w:r w:rsidR="009814A7" w:rsidRPr="009814A7">
        <w:rPr>
          <w:rFonts w:ascii="Arial" w:hAnsi="Arial" w:cs="Arial"/>
          <w:color w:val="000000" w:themeColor="text1"/>
        </w:rPr>
        <w:t>: Marco Manga</w:t>
      </w:r>
      <w:r w:rsidR="002F0597">
        <w:rPr>
          <w:rFonts w:ascii="Arial" w:hAnsi="Arial" w:cs="Arial"/>
          <w:color w:val="000000" w:themeColor="text1"/>
        </w:rPr>
        <w:t>n</w:t>
      </w:r>
      <w:r w:rsidR="009814A7" w:rsidRPr="009814A7">
        <w:rPr>
          <w:rFonts w:ascii="Arial" w:hAnsi="Arial" w:cs="Arial"/>
          <w:color w:val="000000" w:themeColor="text1"/>
        </w:rPr>
        <w:t xml:space="preserve">, Guilherme Bertoni, </w:t>
      </w:r>
      <w:r w:rsidR="009814A7">
        <w:rPr>
          <w:rFonts w:ascii="Arial" w:hAnsi="Arial" w:cs="Arial"/>
          <w:color w:val="000000" w:themeColor="text1"/>
        </w:rPr>
        <w:t>u</w:t>
      </w:r>
      <w:r w:rsidR="009814A7" w:rsidRPr="009814A7">
        <w:rPr>
          <w:rFonts w:ascii="Arial" w:hAnsi="Arial" w:cs="Arial"/>
          <w:color w:val="000000" w:themeColor="text1"/>
        </w:rPr>
        <w:t>suários e client</w:t>
      </w:r>
      <w:r w:rsidR="009814A7">
        <w:rPr>
          <w:rFonts w:ascii="Arial" w:hAnsi="Arial" w:cs="Arial"/>
          <w:color w:val="000000" w:themeColor="text1"/>
        </w:rPr>
        <w:t>e</w:t>
      </w:r>
      <w:r w:rsidR="009814A7" w:rsidRPr="009814A7">
        <w:rPr>
          <w:rFonts w:ascii="Arial" w:hAnsi="Arial" w:cs="Arial"/>
          <w:color w:val="000000" w:themeColor="text1"/>
        </w:rPr>
        <w:t>s</w:t>
      </w:r>
    </w:p>
    <w:p w:rsidR="009814A7" w:rsidRPr="009814A7" w:rsidRDefault="009814A7" w:rsidP="009814A7">
      <w:pPr>
        <w:pStyle w:val="Corpodetexto"/>
      </w:pPr>
    </w:p>
    <w:p w:rsidR="009814A7" w:rsidRPr="002F0597" w:rsidRDefault="009814A7" w:rsidP="009814A7">
      <w:pPr>
        <w:pStyle w:val="Corpodetexto"/>
        <w:jc w:val="both"/>
        <w:rPr>
          <w:u w:val="single"/>
        </w:rPr>
      </w:pPr>
    </w:p>
    <w:p w:rsidR="00617192" w:rsidRDefault="00002CF5" w:rsidP="00AE6F81">
      <w:pPr>
        <w:pStyle w:val="Ttulo1"/>
        <w:spacing w:before="240"/>
      </w:pPr>
      <w:bookmarkStart w:id="7" w:name="_Toc524312847"/>
      <w:bookmarkStart w:id="8" w:name="_Toc20734070"/>
      <w:r>
        <w:t>Project practices</w:t>
      </w:r>
      <w:r w:rsidR="00E10E75">
        <w:t xml:space="preserve"> and </w:t>
      </w:r>
      <w:r w:rsidR="00466E89">
        <w:t>m</w:t>
      </w:r>
      <w:r w:rsidR="00617192">
        <w:t xml:space="preserve">easurements </w:t>
      </w:r>
    </w:p>
    <w:p w:rsidR="002F0597" w:rsidRDefault="002F0597" w:rsidP="002F0597">
      <w:pPr>
        <w:pStyle w:val="InfoBlue"/>
        <w:ind w:left="720"/>
        <w:jc w:val="both"/>
        <w:rPr>
          <w:rFonts w:ascii="Arial" w:hAnsi="Arial" w:cs="Arial"/>
          <w:color w:val="000000" w:themeColor="text1"/>
        </w:rPr>
      </w:pPr>
      <w:r w:rsidRPr="002F0597">
        <w:rPr>
          <w:rFonts w:ascii="Arial" w:hAnsi="Arial" w:cs="Arial"/>
          <w:color w:val="000000" w:themeColor="text1"/>
        </w:rPr>
        <w:t xml:space="preserve">Cada etapa do desenvolvimento sera dividida em um cronograma específico, apontando o que e </w:t>
      </w:r>
      <w:proofErr w:type="gramStart"/>
      <w:r w:rsidRPr="002F0597">
        <w:rPr>
          <w:rFonts w:ascii="Arial" w:hAnsi="Arial" w:cs="Arial"/>
          <w:color w:val="000000" w:themeColor="text1"/>
        </w:rPr>
        <w:t>como</w:t>
      </w:r>
      <w:proofErr w:type="gramEnd"/>
      <w:r w:rsidRPr="002F0597">
        <w:rPr>
          <w:rFonts w:ascii="Arial" w:hAnsi="Arial" w:cs="Arial"/>
          <w:color w:val="000000" w:themeColor="text1"/>
        </w:rPr>
        <w:t xml:space="preserve"> se deve desenolver, com a data de início e data de conclusão da tarefa, dependendo do nível de prioridade, sera feito na ordem anterior as tarefas de menor prioridade, e podendo ser acrescentadas novas funções a cada nova iteração.  </w:t>
      </w:r>
    </w:p>
    <w:p w:rsidR="002F0597" w:rsidRPr="002F0597" w:rsidRDefault="002F0597" w:rsidP="002F0597">
      <w:pPr>
        <w:pStyle w:val="Corpodetexto"/>
      </w:pPr>
    </w:p>
    <w:p w:rsidR="00617192" w:rsidRDefault="001C4707" w:rsidP="00880534">
      <w:pPr>
        <w:pStyle w:val="InfoBlue"/>
        <w:jc w:val="both"/>
      </w:pPr>
      <w:r>
        <w:t>[</w:t>
      </w:r>
      <w:r w:rsidR="00617192">
        <w:t xml:space="preserve">Describe or reference </w:t>
      </w:r>
      <w:r w:rsidR="00E10E75">
        <w:t xml:space="preserve">which </w:t>
      </w:r>
      <w:r w:rsidR="00985541">
        <w:t xml:space="preserve">management and technical practices </w:t>
      </w:r>
      <w:r w:rsidR="00995672">
        <w:t>will be used</w:t>
      </w:r>
      <w:r w:rsidR="00985541">
        <w:t xml:space="preserve"> in the project</w:t>
      </w:r>
      <w:r w:rsidR="00E10E75">
        <w:t xml:space="preserve">, such as </w:t>
      </w:r>
      <w:r w:rsidR="00985541">
        <w:t xml:space="preserve">iterative development, </w:t>
      </w:r>
      <w:r w:rsidR="00625FE9">
        <w:t>continuous integration</w:t>
      </w:r>
      <w:r w:rsidR="00466E89">
        <w:t>,</w:t>
      </w:r>
      <w:r w:rsidR="00E10E75">
        <w:t xml:space="preserve"> </w:t>
      </w:r>
      <w:r w:rsidR="001C105F">
        <w:t xml:space="preserve">independent testing </w:t>
      </w:r>
      <w:r w:rsidR="00466E89">
        <w:t xml:space="preserve">and list any </w:t>
      </w:r>
      <w:r w:rsidR="00E10E75">
        <w:t>changes</w:t>
      </w:r>
      <w:r w:rsidR="001C105F">
        <w:t xml:space="preserve"> or particular configuration to the project</w:t>
      </w:r>
      <w:r w:rsidR="005E00C1">
        <w:t xml:space="preserve">. </w:t>
      </w:r>
      <w:r w:rsidR="00E10E75">
        <w:t>Specify how you will track progress</w:t>
      </w:r>
      <w:r w:rsidR="005E00C1">
        <w:t xml:space="preserve"> in each practice.</w:t>
      </w:r>
      <w:r w:rsidR="00036D16">
        <w:t xml:space="preserve"> </w:t>
      </w:r>
      <w:r w:rsidR="00880534">
        <w:t>As</w:t>
      </w:r>
      <w:r w:rsidR="00036D16">
        <w:t xml:space="preserve"> an example</w:t>
      </w:r>
      <w:r w:rsidR="00880534">
        <w:t>,</w:t>
      </w:r>
      <w:r w:rsidR="00036D16">
        <w:t xml:space="preserve"> for iterative development the team may decide to</w:t>
      </w:r>
      <w:r w:rsidR="00625FE9">
        <w:t xml:space="preserve"> use iteration assessments </w:t>
      </w:r>
      <w:r w:rsidR="00E10E75">
        <w:t xml:space="preserve">and </w:t>
      </w:r>
      <w:r w:rsidR="00880534">
        <w:t>i</w:t>
      </w:r>
      <w:r w:rsidR="00E10E75">
        <w:t xml:space="preserve">teration </w:t>
      </w:r>
      <w:proofErr w:type="spellStart"/>
      <w:r w:rsidR="00F72DA9">
        <w:t>b</w:t>
      </w:r>
      <w:r w:rsidR="00E10E75">
        <w:t>urndown</w:t>
      </w:r>
      <w:proofErr w:type="spellEnd"/>
      <w:r w:rsidR="00466E89">
        <w:t xml:space="preserve"> reports</w:t>
      </w:r>
      <w:r w:rsidR="00036D16">
        <w:t xml:space="preserve"> and </w:t>
      </w:r>
      <w:r w:rsidR="00880534">
        <w:t xml:space="preserve">collect </w:t>
      </w:r>
      <w:r w:rsidR="00036D16">
        <w:t>metrics such as velocity (</w:t>
      </w:r>
      <w:r w:rsidR="00880534">
        <w:t xml:space="preserve">completed work item </w:t>
      </w:r>
      <w:r w:rsidR="00036D16">
        <w:t>points/</w:t>
      </w:r>
      <w:r w:rsidR="00E10E75">
        <w:t xml:space="preserve"> </w:t>
      </w:r>
      <w:r w:rsidR="00880534">
        <w:t>iteration)</w:t>
      </w:r>
      <w:r w:rsidR="00F72DA9">
        <w:t>.</w:t>
      </w:r>
    </w:p>
    <w:p w:rsidR="00617192" w:rsidRDefault="00617192" w:rsidP="00466E89">
      <w:pPr>
        <w:pStyle w:val="Ttulo1"/>
      </w:pPr>
      <w:r>
        <w:t xml:space="preserve">Project </w:t>
      </w:r>
      <w:bookmarkEnd w:id="7"/>
      <w:bookmarkEnd w:id="8"/>
      <w:r w:rsidR="00466E89">
        <w:t>m</w:t>
      </w:r>
      <w:r>
        <w:t xml:space="preserve">ilestones and </w:t>
      </w:r>
      <w:r w:rsidR="00466E89">
        <w:t>o</w:t>
      </w:r>
      <w:r>
        <w:t>bjectives</w:t>
      </w:r>
    </w:p>
    <w:p w:rsidR="00713B62" w:rsidRDefault="00E65F3F" w:rsidP="00616D42">
      <w:pPr>
        <w:pStyle w:val="InfoBlue"/>
        <w:jc w:val="both"/>
      </w:pPr>
      <w:r>
        <w:t>[</w:t>
      </w:r>
      <w:r w:rsidR="0028752B">
        <w:t>Define</w:t>
      </w:r>
      <w:r w:rsidR="00713B62">
        <w:t xml:space="preserve"> and describe the high-level objectives for the </w:t>
      </w:r>
      <w:r w:rsidR="00880534">
        <w:t xml:space="preserve">iterations </w:t>
      </w:r>
      <w:r w:rsidR="00713B62">
        <w:t>and define milestones. For example, use the following table to lay</w:t>
      </w:r>
      <w:r w:rsidR="00466E89">
        <w:t xml:space="preserve"> </w:t>
      </w:r>
      <w:r w:rsidR="00713B62">
        <w:t>out the schedule</w:t>
      </w:r>
      <w:r w:rsidR="00880534">
        <w:t>. If needed you may group the iterations in</w:t>
      </w:r>
      <w:r w:rsidR="00616D42">
        <w:t>to phases and use a separate tab</w:t>
      </w:r>
      <w:r w:rsidR="00880534">
        <w:t>le for each phase</w:t>
      </w:r>
      <w:r w:rsidR="001C4707">
        <w:t>]</w:t>
      </w:r>
    </w:p>
    <w:p w:rsidR="00BB25E2" w:rsidRDefault="00BB25E2" w:rsidP="00BB25E2">
      <w:pPr>
        <w:pStyle w:val="Corpodetexto"/>
      </w:pPr>
    </w:p>
    <w:p w:rsidR="00BB25E2" w:rsidRDefault="00BB25E2" w:rsidP="00BB25E2">
      <w:pPr>
        <w:pStyle w:val="Corpodetexto"/>
      </w:pPr>
    </w:p>
    <w:p w:rsidR="00BB25E2" w:rsidRDefault="00BB25E2" w:rsidP="00BB25E2">
      <w:pPr>
        <w:pStyle w:val="Corpodetexto"/>
      </w:pPr>
    </w:p>
    <w:p w:rsidR="00BB25E2" w:rsidRDefault="00BB25E2" w:rsidP="00BB25E2">
      <w:pPr>
        <w:pStyle w:val="Corpodetexto"/>
      </w:pPr>
    </w:p>
    <w:p w:rsidR="00BB25E2" w:rsidRDefault="00BB25E2" w:rsidP="00BB25E2">
      <w:pPr>
        <w:pStyle w:val="Corpodetexto"/>
      </w:pPr>
    </w:p>
    <w:p w:rsidR="00BB25E2" w:rsidRPr="00BB25E2" w:rsidRDefault="00BB25E2" w:rsidP="00BB25E2">
      <w:pPr>
        <w:pStyle w:val="Corpodetexto"/>
      </w:pPr>
    </w:p>
    <w:p w:rsidR="00880534" w:rsidRPr="00880534" w:rsidRDefault="00880534" w:rsidP="00880534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4"/>
        <w:gridCol w:w="5665"/>
        <w:gridCol w:w="1227"/>
        <w:gridCol w:w="960"/>
      </w:tblGrid>
      <w:tr w:rsidR="00880534" w:rsidTr="00BB25E2">
        <w:tc>
          <w:tcPr>
            <w:tcW w:w="950" w:type="dxa"/>
            <w:shd w:val="clear" w:color="auto" w:fill="E6E6E6"/>
          </w:tcPr>
          <w:p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lastRenderedPageBreak/>
              <w:t>Iteration</w:t>
            </w:r>
          </w:p>
        </w:tc>
        <w:tc>
          <w:tcPr>
            <w:tcW w:w="5838" w:type="dxa"/>
            <w:shd w:val="clear" w:color="auto" w:fill="E6E6E6"/>
          </w:tcPr>
          <w:p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 xml:space="preserve">Primary objectives </w:t>
            </w:r>
            <w:r w:rsidRPr="001C4707">
              <w:rPr>
                <w:rFonts w:ascii="Arial" w:hAnsi="Arial" w:cs="Arial"/>
              </w:rPr>
              <w:t>(risks and use case scenarios)</w:t>
            </w:r>
          </w:p>
        </w:tc>
        <w:tc>
          <w:tcPr>
            <w:tcW w:w="1158" w:type="dxa"/>
            <w:shd w:val="clear" w:color="auto" w:fill="E6E6E6"/>
          </w:tcPr>
          <w:p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Scheduled start or milestone</w:t>
            </w:r>
          </w:p>
        </w:tc>
        <w:tc>
          <w:tcPr>
            <w:tcW w:w="910" w:type="dxa"/>
            <w:shd w:val="clear" w:color="auto" w:fill="E6E6E6"/>
          </w:tcPr>
          <w:p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Target velocity</w:t>
            </w:r>
          </w:p>
        </w:tc>
      </w:tr>
      <w:tr w:rsidR="00880534" w:rsidTr="00BB25E2">
        <w:tc>
          <w:tcPr>
            <w:tcW w:w="950" w:type="dxa"/>
          </w:tcPr>
          <w:p w:rsidR="00880534" w:rsidRPr="001C4707" w:rsidRDefault="00880534" w:rsidP="00EF0522">
            <w:pPr>
              <w:pStyle w:val="Corpodetexto"/>
              <w:spacing w:before="60"/>
              <w:ind w:left="0"/>
            </w:pPr>
            <w:r w:rsidRPr="001C4707">
              <w:t>I1</w:t>
            </w:r>
          </w:p>
        </w:tc>
        <w:tc>
          <w:tcPr>
            <w:tcW w:w="5838" w:type="dxa"/>
          </w:tcPr>
          <w:tbl>
            <w:tblPr>
              <w:tblW w:w="545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449"/>
            </w:tblGrid>
            <w:tr w:rsidR="00BB1592" w:rsidRPr="00BB1592" w:rsidTr="00BB1592">
              <w:trPr>
                <w:trHeight w:val="300"/>
              </w:trPr>
              <w:tc>
                <w:tcPr>
                  <w:tcW w:w="5455" w:type="dxa"/>
                  <w:shd w:val="clear" w:color="auto" w:fill="auto"/>
                  <w:noWrap/>
                  <w:vAlign w:val="center"/>
                  <w:hideMark/>
                </w:tcPr>
                <w:p w:rsidR="00BB1592" w:rsidRPr="00BB1592" w:rsidRDefault="00BB1592" w:rsidP="00D7221A">
                  <w:pPr>
                    <w:widowControl/>
                    <w:spacing w:line="240" w:lineRule="auto"/>
                    <w:rPr>
                      <w:color w:val="000000"/>
                      <w:lang w:val="pt-BR" w:eastAsia="pt-BR"/>
                    </w:rPr>
                  </w:pPr>
                </w:p>
              </w:tc>
            </w:tr>
            <w:tr w:rsidR="00BB1592" w:rsidRPr="00BB1592" w:rsidTr="00BB1592">
              <w:trPr>
                <w:trHeight w:val="300"/>
              </w:trPr>
              <w:tc>
                <w:tcPr>
                  <w:tcW w:w="5455" w:type="dxa"/>
                  <w:shd w:val="clear" w:color="auto" w:fill="auto"/>
                  <w:noWrap/>
                  <w:vAlign w:val="bottom"/>
                </w:tcPr>
                <w:p w:rsidR="00BB1592" w:rsidRPr="00BB1592" w:rsidRDefault="00BB1592" w:rsidP="00D7221A">
                  <w:pPr>
                    <w:widowControl/>
                    <w:spacing w:line="240" w:lineRule="auto"/>
                    <w:rPr>
                      <w:color w:val="000000"/>
                      <w:lang w:val="pt-BR" w:eastAsia="pt-BR"/>
                    </w:rPr>
                  </w:pPr>
                  <w:r w:rsidRPr="00BB1592">
                    <w:rPr>
                      <w:color w:val="000000"/>
                      <w:lang w:eastAsia="pt-BR"/>
                    </w:rPr>
                    <w:t>Completar System Wide Requirements</w:t>
                  </w:r>
                </w:p>
              </w:tc>
            </w:tr>
            <w:tr w:rsidR="00BB1592" w:rsidRPr="00BB1592" w:rsidTr="00BB1592">
              <w:trPr>
                <w:trHeight w:val="300"/>
              </w:trPr>
              <w:tc>
                <w:tcPr>
                  <w:tcW w:w="5455" w:type="dxa"/>
                  <w:shd w:val="clear" w:color="auto" w:fill="auto"/>
                  <w:noWrap/>
                  <w:vAlign w:val="center"/>
                </w:tcPr>
                <w:p w:rsidR="00BB1592" w:rsidRPr="00BB1592" w:rsidRDefault="00BB1592" w:rsidP="00BB1592">
                  <w:pPr>
                    <w:widowControl/>
                    <w:spacing w:line="240" w:lineRule="auto"/>
                    <w:rPr>
                      <w:color w:val="000000"/>
                      <w:lang w:val="pt-BR" w:eastAsia="pt-BR"/>
                    </w:rPr>
                  </w:pPr>
                  <w:r w:rsidRPr="00BB1592">
                    <w:rPr>
                      <w:color w:val="000000"/>
                      <w:lang w:val="pt-BR" w:eastAsia="pt-BR"/>
                    </w:rPr>
                    <w:t>Completar Glossário</w:t>
                  </w:r>
                </w:p>
                <w:p w:rsidR="00BB1592" w:rsidRPr="00BB1592" w:rsidRDefault="00BB1592" w:rsidP="00BB1592">
                  <w:pPr>
                    <w:widowControl/>
                    <w:spacing w:line="240" w:lineRule="auto"/>
                    <w:rPr>
                      <w:color w:val="000000"/>
                      <w:lang w:val="pt-BR" w:eastAsia="pt-BR"/>
                    </w:rPr>
                  </w:pPr>
                  <w:r w:rsidRPr="00BB1592">
                    <w:rPr>
                      <w:color w:val="000000"/>
                      <w:lang w:val="pt-BR" w:eastAsia="pt-BR"/>
                    </w:rPr>
                    <w:t xml:space="preserve">Caso de </w:t>
                  </w:r>
                  <w:proofErr w:type="spellStart"/>
                  <w:proofErr w:type="gramStart"/>
                  <w:r w:rsidRPr="00BB1592">
                    <w:rPr>
                      <w:color w:val="000000"/>
                      <w:lang w:val="pt-BR" w:eastAsia="pt-BR"/>
                    </w:rPr>
                    <w:t>uso:</w:t>
                  </w:r>
                  <w:proofErr w:type="gramEnd"/>
                  <w:r w:rsidRPr="00BB1592">
                    <w:rPr>
                      <w:color w:val="000000"/>
                      <w:lang w:val="pt-BR" w:eastAsia="pt-BR"/>
                    </w:rPr>
                    <w:t>Vitrine</w:t>
                  </w:r>
                  <w:proofErr w:type="spellEnd"/>
                </w:p>
                <w:p w:rsidR="00BB1592" w:rsidRPr="00BB1592" w:rsidRDefault="00BB1592" w:rsidP="00BB1592">
                  <w:pPr>
                    <w:widowControl/>
                    <w:spacing w:line="240" w:lineRule="auto"/>
                    <w:rPr>
                      <w:color w:val="000000"/>
                      <w:lang w:val="pt-BR" w:eastAsia="pt-BR"/>
                    </w:rPr>
                  </w:pPr>
                  <w:r w:rsidRPr="00BB1592">
                    <w:rPr>
                      <w:color w:val="000000"/>
                      <w:lang w:val="pt-BR" w:eastAsia="pt-BR"/>
                    </w:rPr>
                    <w:t>Completar visão</w:t>
                  </w:r>
                </w:p>
              </w:tc>
            </w:tr>
          </w:tbl>
          <w:p w:rsidR="00880534" w:rsidRPr="00BB1592" w:rsidRDefault="00880534" w:rsidP="00BB1592">
            <w:pPr>
              <w:pStyle w:val="Corpodetexto"/>
              <w:spacing w:before="60"/>
              <w:ind w:left="0"/>
            </w:pPr>
          </w:p>
        </w:tc>
        <w:tc>
          <w:tcPr>
            <w:tcW w:w="1158" w:type="dxa"/>
          </w:tcPr>
          <w:p w:rsidR="00391802" w:rsidRPr="00BB1592" w:rsidRDefault="00BB25E2" w:rsidP="00391802">
            <w:pPr>
              <w:pStyle w:val="Corpodetexto"/>
              <w:spacing w:before="60"/>
              <w:ind w:left="0"/>
            </w:pPr>
            <w:r w:rsidRPr="00BB1592">
              <w:t>20/02</w:t>
            </w:r>
          </w:p>
          <w:p w:rsidR="00880534" w:rsidRPr="00BB1592" w:rsidRDefault="00BB25E2" w:rsidP="00391802">
            <w:pPr>
              <w:pStyle w:val="Corpodetexto"/>
              <w:spacing w:before="60"/>
              <w:ind w:left="0"/>
            </w:pPr>
            <w:proofErr w:type="spellStart"/>
            <w:r w:rsidRPr="00BB1592">
              <w:t>Ciclo</w:t>
            </w:r>
            <w:proofErr w:type="spellEnd"/>
            <w:r w:rsidRPr="00BB1592">
              <w:t xml:space="preserve"> de Vida do </w:t>
            </w:r>
            <w:proofErr w:type="spellStart"/>
            <w:r w:rsidRPr="00BB1592">
              <w:t>projeto</w:t>
            </w:r>
            <w:proofErr w:type="spellEnd"/>
            <w:r w:rsidRPr="00BB1592">
              <w:t xml:space="preserve"> (LOM)</w:t>
            </w:r>
          </w:p>
        </w:tc>
        <w:tc>
          <w:tcPr>
            <w:tcW w:w="910" w:type="dxa"/>
          </w:tcPr>
          <w:p w:rsidR="00880534" w:rsidRPr="00BB1592" w:rsidRDefault="00BB25E2" w:rsidP="00BB25E2">
            <w:pPr>
              <w:pStyle w:val="Corpodetexto"/>
              <w:spacing w:before="60"/>
              <w:ind w:left="0"/>
            </w:pPr>
            <w:proofErr w:type="spellStart"/>
            <w:r w:rsidRPr="00BB1592">
              <w:t>baixa</w:t>
            </w:r>
            <w:proofErr w:type="spellEnd"/>
          </w:p>
        </w:tc>
      </w:tr>
      <w:tr w:rsidR="00880534" w:rsidTr="00BB25E2">
        <w:tc>
          <w:tcPr>
            <w:tcW w:w="950" w:type="dxa"/>
          </w:tcPr>
          <w:p w:rsidR="00880534" w:rsidRPr="001C4707" w:rsidRDefault="00880534" w:rsidP="00EF0522">
            <w:pPr>
              <w:pStyle w:val="Corpodetexto"/>
              <w:spacing w:before="60"/>
              <w:ind w:left="0"/>
            </w:pPr>
            <w:r w:rsidRPr="001C4707">
              <w:t>I2</w:t>
            </w:r>
          </w:p>
        </w:tc>
        <w:tc>
          <w:tcPr>
            <w:tcW w:w="5838" w:type="dxa"/>
          </w:tcPr>
          <w:tbl>
            <w:tblPr>
              <w:tblW w:w="5418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418"/>
            </w:tblGrid>
            <w:tr w:rsidR="009814A7" w:rsidRPr="00BB1592" w:rsidTr="00BB1592">
              <w:trPr>
                <w:trHeight w:val="300"/>
              </w:trPr>
              <w:tc>
                <w:tcPr>
                  <w:tcW w:w="5418" w:type="dxa"/>
                  <w:shd w:val="clear" w:color="auto" w:fill="auto"/>
                  <w:noWrap/>
                  <w:vAlign w:val="center"/>
                </w:tcPr>
                <w:p w:rsidR="009814A7" w:rsidRPr="00BB1592" w:rsidRDefault="00391802" w:rsidP="00BB1592">
                  <w:pPr>
                    <w:widowControl/>
                    <w:spacing w:line="240" w:lineRule="auto"/>
                    <w:rPr>
                      <w:color w:val="000000"/>
                      <w:lang w:val="pt-BR" w:eastAsia="pt-BR"/>
                    </w:rPr>
                  </w:pPr>
                  <w:hyperlink r:id="rId10" w:history="1">
                    <w:proofErr w:type="spellStart"/>
                    <w:r w:rsidR="00BB1592" w:rsidRPr="00BB1592">
                      <w:rPr>
                        <w:rStyle w:val="Hyperlink"/>
                        <w:color w:val="000000" w:themeColor="text1"/>
                        <w:u w:val="none"/>
                        <w:shd w:val="clear" w:color="auto" w:fill="FFFFFF"/>
                      </w:rPr>
                      <w:t>Casos</w:t>
                    </w:r>
                    <w:proofErr w:type="spellEnd"/>
                  </w:hyperlink>
                  <w:r w:rsidR="00BB1592" w:rsidRPr="00BB1592">
                    <w:rPr>
                      <w:color w:val="000000" w:themeColor="text1"/>
                    </w:rPr>
                    <w:t xml:space="preserve"> de </w:t>
                  </w:r>
                  <w:proofErr w:type="spellStart"/>
                  <w:r w:rsidR="00BB1592" w:rsidRPr="00BB1592">
                    <w:rPr>
                      <w:color w:val="000000" w:themeColor="text1"/>
                    </w:rPr>
                    <w:t>uso</w:t>
                  </w:r>
                  <w:proofErr w:type="spellEnd"/>
                  <w:r w:rsidR="00BB1592" w:rsidRPr="00BB1592">
                    <w:rPr>
                      <w:color w:val="000000" w:themeColor="text1"/>
                    </w:rPr>
                    <w:t xml:space="preserve"> </w:t>
                  </w:r>
                  <w:proofErr w:type="spellStart"/>
                  <w:r w:rsidR="00BB1592" w:rsidRPr="00BB1592">
                    <w:rPr>
                      <w:color w:val="000000" w:themeColor="text1"/>
                    </w:rPr>
                    <w:t>detalhado</w:t>
                  </w:r>
                  <w:proofErr w:type="spellEnd"/>
                  <w:r w:rsidR="00BB1592" w:rsidRPr="00BB1592">
                    <w:rPr>
                      <w:color w:val="000000" w:themeColor="text1"/>
                    </w:rPr>
                    <w:t xml:space="preserve">: </w:t>
                  </w:r>
                  <w:proofErr w:type="spellStart"/>
                  <w:r w:rsidR="00BB1592" w:rsidRPr="00BB1592">
                    <w:rPr>
                      <w:color w:val="000000" w:themeColor="text1"/>
                    </w:rPr>
                    <w:t>Cadastrar</w:t>
                  </w:r>
                  <w:proofErr w:type="spellEnd"/>
                  <w:r w:rsidR="00BB1592" w:rsidRPr="00BB1592">
                    <w:rPr>
                      <w:color w:val="000000" w:themeColor="text1"/>
                    </w:rPr>
                    <w:t xml:space="preserve"> e </w:t>
                  </w:r>
                  <w:proofErr w:type="spellStart"/>
                  <w:r w:rsidR="00BB1592" w:rsidRPr="00BB1592">
                    <w:rPr>
                      <w:color w:val="000000" w:themeColor="text1"/>
                    </w:rPr>
                    <w:t>pesquisar</w:t>
                  </w:r>
                  <w:proofErr w:type="spellEnd"/>
                </w:p>
              </w:tc>
            </w:tr>
            <w:tr w:rsidR="00BB25E2" w:rsidRPr="00BB1592" w:rsidTr="00BB1592">
              <w:trPr>
                <w:trHeight w:val="300"/>
              </w:trPr>
              <w:tc>
                <w:tcPr>
                  <w:tcW w:w="5418" w:type="dxa"/>
                  <w:shd w:val="clear" w:color="auto" w:fill="auto"/>
                  <w:noWrap/>
                  <w:vAlign w:val="center"/>
                </w:tcPr>
                <w:p w:rsidR="00BB25E2" w:rsidRPr="00BB1592" w:rsidRDefault="00391802" w:rsidP="00391802">
                  <w:pPr>
                    <w:widowControl/>
                    <w:spacing w:line="240" w:lineRule="auto"/>
                    <w:rPr>
                      <w:color w:val="000000"/>
                      <w:lang w:val="pt-BR" w:eastAsia="pt-BR"/>
                    </w:rPr>
                  </w:pPr>
                  <w:r w:rsidRPr="00BB1592">
                    <w:rPr>
                      <w:color w:val="000000"/>
                      <w:lang w:val="pt-BR" w:eastAsia="pt-BR"/>
                    </w:rPr>
                    <w:t>Criar classes de Teste</w:t>
                  </w:r>
                </w:p>
              </w:tc>
            </w:tr>
            <w:tr w:rsidR="00BB25E2" w:rsidRPr="00BB1592" w:rsidTr="00BB1592">
              <w:trPr>
                <w:trHeight w:val="300"/>
              </w:trPr>
              <w:tc>
                <w:tcPr>
                  <w:tcW w:w="5418" w:type="dxa"/>
                  <w:shd w:val="clear" w:color="auto" w:fill="auto"/>
                  <w:noWrap/>
                  <w:vAlign w:val="bottom"/>
                </w:tcPr>
                <w:p w:rsidR="00BB25E2" w:rsidRPr="00BB1592" w:rsidRDefault="00391802" w:rsidP="00391802">
                  <w:pPr>
                    <w:widowControl/>
                    <w:spacing w:line="240" w:lineRule="auto"/>
                    <w:rPr>
                      <w:color w:val="000000"/>
                      <w:u w:val="single"/>
                      <w:lang w:val="pt-BR" w:eastAsia="pt-BR"/>
                    </w:rPr>
                  </w:pPr>
                  <w:r w:rsidRPr="00BB1592">
                    <w:rPr>
                      <w:color w:val="000000"/>
                      <w:lang w:val="pt-BR" w:eastAsia="pt-BR"/>
                    </w:rPr>
                    <w:t>Desenvolver arquitetura</w:t>
                  </w:r>
                  <w:bookmarkStart w:id="9" w:name="_GoBack"/>
                  <w:bookmarkEnd w:id="9"/>
                </w:p>
              </w:tc>
            </w:tr>
            <w:tr w:rsidR="00BB25E2" w:rsidRPr="00BB1592" w:rsidTr="00BB1592">
              <w:trPr>
                <w:trHeight w:val="300"/>
              </w:trPr>
              <w:tc>
                <w:tcPr>
                  <w:tcW w:w="5418" w:type="dxa"/>
                  <w:shd w:val="clear" w:color="auto" w:fill="auto"/>
                  <w:noWrap/>
                  <w:vAlign w:val="center"/>
                </w:tcPr>
                <w:p w:rsidR="00BB25E2" w:rsidRPr="00BB1592" w:rsidRDefault="00BB25E2" w:rsidP="00D7221A">
                  <w:pPr>
                    <w:widowControl/>
                    <w:spacing w:line="240" w:lineRule="auto"/>
                    <w:rPr>
                      <w:color w:val="000000"/>
                      <w:lang w:val="pt-BR" w:eastAsia="pt-BR"/>
                    </w:rPr>
                  </w:pPr>
                </w:p>
              </w:tc>
            </w:tr>
            <w:tr w:rsidR="00BB25E2" w:rsidRPr="00BB1592" w:rsidTr="00BB1592">
              <w:trPr>
                <w:trHeight w:val="300"/>
              </w:trPr>
              <w:tc>
                <w:tcPr>
                  <w:tcW w:w="5418" w:type="dxa"/>
                  <w:shd w:val="clear" w:color="auto" w:fill="auto"/>
                  <w:noWrap/>
                  <w:vAlign w:val="center"/>
                </w:tcPr>
                <w:p w:rsidR="00BB25E2" w:rsidRPr="00BB1592" w:rsidRDefault="00BB25E2" w:rsidP="009814A7">
                  <w:pPr>
                    <w:widowControl/>
                    <w:spacing w:line="240" w:lineRule="auto"/>
                    <w:rPr>
                      <w:color w:val="000000"/>
                      <w:lang w:val="pt-BR" w:eastAsia="pt-BR"/>
                    </w:rPr>
                  </w:pPr>
                </w:p>
              </w:tc>
            </w:tr>
          </w:tbl>
          <w:p w:rsidR="00880534" w:rsidRPr="00BB1592" w:rsidRDefault="00880534" w:rsidP="009814A7">
            <w:pPr>
              <w:pStyle w:val="Corpodetexto"/>
              <w:spacing w:before="60"/>
              <w:ind w:left="0"/>
            </w:pPr>
          </w:p>
        </w:tc>
        <w:tc>
          <w:tcPr>
            <w:tcW w:w="1158" w:type="dxa"/>
          </w:tcPr>
          <w:p w:rsidR="00880534" w:rsidRPr="00BB1592" w:rsidRDefault="00BB25E2" w:rsidP="00EF0522">
            <w:pPr>
              <w:pStyle w:val="Corpodetexto"/>
              <w:spacing w:before="60"/>
              <w:ind w:left="0"/>
            </w:pPr>
            <w:r w:rsidRPr="00BB1592">
              <w:t>03/04</w:t>
            </w:r>
          </w:p>
          <w:p w:rsidR="00BB25E2" w:rsidRPr="00BB1592" w:rsidRDefault="00BB25E2" w:rsidP="00EF0522">
            <w:pPr>
              <w:pStyle w:val="Corpodetexto"/>
              <w:spacing w:before="60"/>
              <w:ind w:left="0"/>
            </w:pPr>
            <w:proofErr w:type="spellStart"/>
            <w:r w:rsidRPr="00BB1592">
              <w:t>Elaboração</w:t>
            </w:r>
            <w:proofErr w:type="spellEnd"/>
          </w:p>
        </w:tc>
        <w:tc>
          <w:tcPr>
            <w:tcW w:w="910" w:type="dxa"/>
          </w:tcPr>
          <w:p w:rsidR="00880534" w:rsidRPr="00BB1592" w:rsidRDefault="00880534" w:rsidP="00EF0522">
            <w:pPr>
              <w:pStyle w:val="Corpodetexto"/>
              <w:spacing w:before="60"/>
              <w:ind w:left="0"/>
            </w:pPr>
            <w:r w:rsidRPr="00BB1592">
              <w:t>16</w:t>
            </w:r>
          </w:p>
        </w:tc>
      </w:tr>
      <w:bookmarkEnd w:id="2"/>
      <w:bookmarkEnd w:id="3"/>
      <w:bookmarkEnd w:id="4"/>
      <w:tr w:rsidR="00BB1592" w:rsidRPr="001C4707" w:rsidTr="00BB25E2"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5E2" w:rsidRPr="001C4707" w:rsidRDefault="00BB25E2" w:rsidP="00BB25E2">
            <w:pPr>
              <w:pStyle w:val="Corpodetexto"/>
              <w:spacing w:before="60"/>
              <w:ind w:left="0"/>
            </w:pPr>
            <w:r w:rsidRPr="001C4707">
              <w:t>I</w:t>
            </w:r>
            <w:r>
              <w:t>3</w:t>
            </w:r>
          </w:p>
        </w:tc>
        <w:tc>
          <w:tcPr>
            <w:tcW w:w="5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329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292"/>
            </w:tblGrid>
            <w:tr w:rsidR="00BB25E2" w:rsidRPr="00BB1592" w:rsidTr="00D7221A">
              <w:trPr>
                <w:trHeight w:val="300"/>
              </w:trPr>
              <w:tc>
                <w:tcPr>
                  <w:tcW w:w="3292" w:type="dxa"/>
                  <w:shd w:val="clear" w:color="auto" w:fill="auto"/>
                  <w:noWrap/>
                  <w:vAlign w:val="center"/>
                </w:tcPr>
                <w:p w:rsidR="00BB25E2" w:rsidRPr="00BB1592" w:rsidRDefault="00BB25E2" w:rsidP="00D7221A">
                  <w:pPr>
                    <w:widowControl/>
                    <w:spacing w:line="240" w:lineRule="auto"/>
                    <w:rPr>
                      <w:color w:val="000000"/>
                      <w:lang w:val="pt-BR" w:eastAsia="pt-BR"/>
                    </w:rPr>
                  </w:pPr>
                </w:p>
              </w:tc>
            </w:tr>
            <w:tr w:rsidR="00BB25E2" w:rsidRPr="00BB1592" w:rsidTr="00D7221A">
              <w:trPr>
                <w:trHeight w:val="300"/>
              </w:trPr>
              <w:tc>
                <w:tcPr>
                  <w:tcW w:w="3292" w:type="dxa"/>
                  <w:shd w:val="clear" w:color="auto" w:fill="auto"/>
                  <w:noWrap/>
                  <w:vAlign w:val="center"/>
                </w:tcPr>
                <w:p w:rsidR="00BB25E2" w:rsidRPr="00BB1592" w:rsidRDefault="00BB25E2" w:rsidP="00D7221A">
                  <w:pPr>
                    <w:widowControl/>
                    <w:spacing w:line="240" w:lineRule="auto"/>
                    <w:rPr>
                      <w:color w:val="000000"/>
                      <w:lang w:val="pt-BR" w:eastAsia="pt-BR"/>
                    </w:rPr>
                  </w:pPr>
                </w:p>
              </w:tc>
            </w:tr>
            <w:tr w:rsidR="00BB25E2" w:rsidRPr="00BB1592" w:rsidTr="00D7221A">
              <w:trPr>
                <w:trHeight w:val="300"/>
              </w:trPr>
              <w:tc>
                <w:tcPr>
                  <w:tcW w:w="3292" w:type="dxa"/>
                  <w:shd w:val="clear" w:color="auto" w:fill="auto"/>
                  <w:noWrap/>
                  <w:vAlign w:val="bottom"/>
                </w:tcPr>
                <w:p w:rsidR="00BB25E2" w:rsidRPr="00BB1592" w:rsidRDefault="00BB25E2" w:rsidP="00D7221A">
                  <w:pPr>
                    <w:widowControl/>
                    <w:spacing w:line="240" w:lineRule="auto"/>
                    <w:rPr>
                      <w:color w:val="000000"/>
                      <w:lang w:val="pt-BR" w:eastAsia="pt-BR"/>
                    </w:rPr>
                  </w:pPr>
                </w:p>
              </w:tc>
            </w:tr>
            <w:tr w:rsidR="00BB25E2" w:rsidRPr="00BB1592" w:rsidTr="00D7221A">
              <w:trPr>
                <w:trHeight w:val="300"/>
              </w:trPr>
              <w:tc>
                <w:tcPr>
                  <w:tcW w:w="3292" w:type="dxa"/>
                  <w:shd w:val="clear" w:color="auto" w:fill="auto"/>
                  <w:noWrap/>
                  <w:vAlign w:val="center"/>
                </w:tcPr>
                <w:p w:rsidR="00BB25E2" w:rsidRPr="00BB1592" w:rsidRDefault="00BB25E2" w:rsidP="00D7221A">
                  <w:pPr>
                    <w:widowControl/>
                    <w:spacing w:line="240" w:lineRule="auto"/>
                    <w:rPr>
                      <w:color w:val="000000"/>
                      <w:lang w:val="pt-BR" w:eastAsia="pt-BR"/>
                    </w:rPr>
                  </w:pPr>
                </w:p>
              </w:tc>
            </w:tr>
            <w:tr w:rsidR="00BB25E2" w:rsidRPr="00BB1592" w:rsidTr="00D7221A">
              <w:trPr>
                <w:trHeight w:val="300"/>
              </w:trPr>
              <w:tc>
                <w:tcPr>
                  <w:tcW w:w="3292" w:type="dxa"/>
                  <w:shd w:val="clear" w:color="auto" w:fill="auto"/>
                  <w:noWrap/>
                  <w:vAlign w:val="center"/>
                </w:tcPr>
                <w:p w:rsidR="00BB25E2" w:rsidRPr="00BB1592" w:rsidRDefault="00BB25E2" w:rsidP="00D7221A">
                  <w:pPr>
                    <w:widowControl/>
                    <w:spacing w:line="240" w:lineRule="auto"/>
                    <w:rPr>
                      <w:color w:val="000000"/>
                      <w:lang w:val="pt-BR" w:eastAsia="pt-BR"/>
                    </w:rPr>
                  </w:pPr>
                </w:p>
              </w:tc>
            </w:tr>
          </w:tbl>
          <w:p w:rsidR="00BB25E2" w:rsidRPr="00BB1592" w:rsidRDefault="00BB25E2" w:rsidP="00D7221A">
            <w:pPr>
              <w:pStyle w:val="Corpodetexto"/>
              <w:spacing w:before="60"/>
              <w:ind w:left="0"/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5E2" w:rsidRPr="00BB1592" w:rsidRDefault="00BB25E2" w:rsidP="00D7221A">
            <w:pPr>
              <w:pStyle w:val="Corpodetexto"/>
              <w:spacing w:before="60"/>
              <w:ind w:left="0"/>
            </w:pPr>
            <w:r w:rsidRPr="00BB1592">
              <w:t>08/05</w:t>
            </w:r>
          </w:p>
          <w:p w:rsidR="00BB25E2" w:rsidRPr="00BB1592" w:rsidRDefault="00BB25E2" w:rsidP="00D7221A">
            <w:pPr>
              <w:pStyle w:val="Corpodetexto"/>
              <w:spacing w:before="60"/>
              <w:ind w:left="0"/>
            </w:pPr>
            <w:proofErr w:type="spellStart"/>
            <w:r w:rsidRPr="00BB1592">
              <w:t>Construção</w:t>
            </w:r>
            <w:proofErr w:type="spellEnd"/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5E2" w:rsidRPr="00BB1592" w:rsidRDefault="00BB25E2" w:rsidP="00D7221A">
            <w:pPr>
              <w:pStyle w:val="Corpodetexto"/>
              <w:spacing w:before="60"/>
              <w:ind w:left="0"/>
            </w:pPr>
            <w:r w:rsidRPr="00BB1592">
              <w:t>16</w:t>
            </w:r>
          </w:p>
        </w:tc>
      </w:tr>
      <w:tr w:rsidR="00BB1592" w:rsidRPr="001C4707" w:rsidTr="00BB25E2"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5E2" w:rsidRPr="001C4707" w:rsidRDefault="00BB25E2" w:rsidP="00BB25E2">
            <w:pPr>
              <w:pStyle w:val="Corpodetexto"/>
              <w:spacing w:before="60"/>
              <w:ind w:left="0"/>
            </w:pPr>
            <w:r w:rsidRPr="001C4707">
              <w:t>I</w:t>
            </w:r>
            <w:r>
              <w:t>4</w:t>
            </w:r>
          </w:p>
        </w:tc>
        <w:tc>
          <w:tcPr>
            <w:tcW w:w="5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329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292"/>
            </w:tblGrid>
            <w:tr w:rsidR="00BB25E2" w:rsidRPr="00BB1592" w:rsidTr="00D7221A">
              <w:trPr>
                <w:trHeight w:val="300"/>
              </w:trPr>
              <w:tc>
                <w:tcPr>
                  <w:tcW w:w="3292" w:type="dxa"/>
                  <w:shd w:val="clear" w:color="auto" w:fill="auto"/>
                  <w:noWrap/>
                  <w:vAlign w:val="center"/>
                </w:tcPr>
                <w:p w:rsidR="00BB25E2" w:rsidRPr="00BB1592" w:rsidRDefault="00BB25E2" w:rsidP="00D7221A">
                  <w:pPr>
                    <w:widowControl/>
                    <w:spacing w:line="240" w:lineRule="auto"/>
                    <w:rPr>
                      <w:color w:val="000000"/>
                      <w:lang w:val="pt-BR" w:eastAsia="pt-BR"/>
                    </w:rPr>
                  </w:pPr>
                </w:p>
              </w:tc>
            </w:tr>
            <w:tr w:rsidR="00BB25E2" w:rsidRPr="00BB1592" w:rsidTr="00D7221A">
              <w:trPr>
                <w:trHeight w:val="300"/>
              </w:trPr>
              <w:tc>
                <w:tcPr>
                  <w:tcW w:w="3292" w:type="dxa"/>
                  <w:shd w:val="clear" w:color="auto" w:fill="auto"/>
                  <w:noWrap/>
                  <w:vAlign w:val="center"/>
                </w:tcPr>
                <w:p w:rsidR="00BB25E2" w:rsidRPr="00BB1592" w:rsidRDefault="00BB25E2" w:rsidP="00D7221A">
                  <w:pPr>
                    <w:widowControl/>
                    <w:spacing w:line="240" w:lineRule="auto"/>
                    <w:rPr>
                      <w:color w:val="000000"/>
                      <w:lang w:val="pt-BR" w:eastAsia="pt-BR"/>
                    </w:rPr>
                  </w:pPr>
                </w:p>
              </w:tc>
            </w:tr>
            <w:tr w:rsidR="00BB25E2" w:rsidRPr="00BB1592" w:rsidTr="00D7221A">
              <w:trPr>
                <w:trHeight w:val="300"/>
              </w:trPr>
              <w:tc>
                <w:tcPr>
                  <w:tcW w:w="3292" w:type="dxa"/>
                  <w:shd w:val="clear" w:color="auto" w:fill="auto"/>
                  <w:noWrap/>
                  <w:vAlign w:val="bottom"/>
                </w:tcPr>
                <w:p w:rsidR="00BB25E2" w:rsidRPr="00BB1592" w:rsidRDefault="00BB25E2" w:rsidP="00D7221A">
                  <w:pPr>
                    <w:widowControl/>
                    <w:spacing w:line="240" w:lineRule="auto"/>
                    <w:rPr>
                      <w:color w:val="000000"/>
                      <w:lang w:val="pt-BR" w:eastAsia="pt-BR"/>
                    </w:rPr>
                  </w:pPr>
                </w:p>
              </w:tc>
            </w:tr>
            <w:tr w:rsidR="00BB25E2" w:rsidRPr="00BB1592" w:rsidTr="00D7221A">
              <w:trPr>
                <w:trHeight w:val="300"/>
              </w:trPr>
              <w:tc>
                <w:tcPr>
                  <w:tcW w:w="3292" w:type="dxa"/>
                  <w:shd w:val="clear" w:color="auto" w:fill="auto"/>
                  <w:noWrap/>
                  <w:vAlign w:val="center"/>
                </w:tcPr>
                <w:p w:rsidR="00BB25E2" w:rsidRPr="00BB1592" w:rsidRDefault="00BB25E2" w:rsidP="00D7221A">
                  <w:pPr>
                    <w:widowControl/>
                    <w:spacing w:line="240" w:lineRule="auto"/>
                    <w:rPr>
                      <w:color w:val="000000"/>
                      <w:lang w:val="pt-BR" w:eastAsia="pt-BR"/>
                    </w:rPr>
                  </w:pPr>
                </w:p>
              </w:tc>
            </w:tr>
            <w:tr w:rsidR="00BB25E2" w:rsidRPr="00BB1592" w:rsidTr="00D7221A">
              <w:trPr>
                <w:trHeight w:val="300"/>
              </w:trPr>
              <w:tc>
                <w:tcPr>
                  <w:tcW w:w="3292" w:type="dxa"/>
                  <w:shd w:val="clear" w:color="auto" w:fill="auto"/>
                  <w:noWrap/>
                  <w:vAlign w:val="center"/>
                </w:tcPr>
                <w:p w:rsidR="00BB25E2" w:rsidRPr="00BB1592" w:rsidRDefault="00BB25E2" w:rsidP="00D7221A">
                  <w:pPr>
                    <w:widowControl/>
                    <w:spacing w:line="240" w:lineRule="auto"/>
                    <w:rPr>
                      <w:color w:val="000000"/>
                      <w:lang w:val="pt-BR" w:eastAsia="pt-BR"/>
                    </w:rPr>
                  </w:pPr>
                </w:p>
              </w:tc>
            </w:tr>
          </w:tbl>
          <w:p w:rsidR="00BB25E2" w:rsidRPr="00BB1592" w:rsidRDefault="00BB25E2" w:rsidP="00D7221A">
            <w:pPr>
              <w:pStyle w:val="Corpodetexto"/>
              <w:spacing w:before="60"/>
              <w:ind w:left="0"/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5E2" w:rsidRPr="00BB1592" w:rsidRDefault="00391802" w:rsidP="00D7221A">
            <w:pPr>
              <w:pStyle w:val="Corpodetexto"/>
              <w:spacing w:before="60"/>
              <w:ind w:left="0"/>
            </w:pPr>
            <w:r w:rsidRPr="00BB1592">
              <w:t>05/06</w:t>
            </w:r>
          </w:p>
          <w:p w:rsidR="00391802" w:rsidRPr="00BB1592" w:rsidRDefault="00391802" w:rsidP="00D7221A">
            <w:pPr>
              <w:pStyle w:val="Corpodetexto"/>
              <w:spacing w:before="60"/>
              <w:ind w:left="0"/>
            </w:pPr>
            <w:proofErr w:type="spellStart"/>
            <w:r w:rsidRPr="00BB1592">
              <w:t>Transição</w:t>
            </w:r>
            <w:proofErr w:type="spellEnd"/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5E2" w:rsidRPr="00BB1592" w:rsidRDefault="00BB25E2" w:rsidP="00D7221A">
            <w:pPr>
              <w:pStyle w:val="Corpodetexto"/>
              <w:spacing w:before="60"/>
              <w:ind w:left="0"/>
            </w:pPr>
            <w:r w:rsidRPr="00BB1592">
              <w:t>16</w:t>
            </w:r>
          </w:p>
        </w:tc>
      </w:tr>
    </w:tbl>
    <w:p w:rsidR="00B42205" w:rsidRDefault="00B42205"/>
    <w:p w:rsidR="00BB25E2" w:rsidRDefault="00BB25E2"/>
    <w:p w:rsidR="00BB25E2" w:rsidRDefault="00BB25E2"/>
    <w:p w:rsidR="00BB25E2" w:rsidRDefault="00BB25E2"/>
    <w:p w:rsidR="00BB25E2" w:rsidRDefault="00BB25E2"/>
    <w:p w:rsidR="00BB25E2" w:rsidRDefault="00BB25E2"/>
    <w:p w:rsidR="00BB25E2" w:rsidRPr="00BB25E2" w:rsidRDefault="00B42205" w:rsidP="00BB25E2">
      <w:pPr>
        <w:pStyle w:val="Ttulo1"/>
      </w:pPr>
      <w:r w:rsidRPr="00BB25E2">
        <w:t>Deployment</w:t>
      </w:r>
    </w:p>
    <w:p w:rsidR="009814A7" w:rsidRPr="002F0597" w:rsidRDefault="009814A7" w:rsidP="002F0597">
      <w:pPr>
        <w:ind w:left="360"/>
        <w:rPr>
          <w:rFonts w:ascii="Arial" w:hAnsi="Arial" w:cs="Arial"/>
        </w:rPr>
      </w:pPr>
      <w:r w:rsidRPr="002F0597">
        <w:rPr>
          <w:rFonts w:ascii="Arial" w:hAnsi="Arial" w:cs="Arial"/>
        </w:rPr>
        <w:t xml:space="preserve">Utilização de um banco de dados para armazenamento das informaçãoes, além de um framework para interface. Linguagem PHP para funções adicionais. Será primeiramente testado em um servidor interno. </w:t>
      </w:r>
    </w:p>
    <w:p w:rsidR="009814A7" w:rsidRPr="009814A7" w:rsidRDefault="009814A7" w:rsidP="009814A7">
      <w:r>
        <w:t xml:space="preserve"> </w:t>
      </w:r>
    </w:p>
    <w:p w:rsidR="00B42205" w:rsidRDefault="00B42205" w:rsidP="00B42205">
      <w:pPr>
        <w:pStyle w:val="Ttulo1"/>
      </w:pPr>
      <w:r>
        <w:t xml:space="preserve">Lessons </w:t>
      </w:r>
      <w:r w:rsidR="00466E89">
        <w:t>l</w:t>
      </w:r>
      <w:r>
        <w:t>earned</w:t>
      </w:r>
    </w:p>
    <w:p w:rsidR="00B42205" w:rsidRPr="00B42205" w:rsidRDefault="001C4707" w:rsidP="00625FE9">
      <w:pPr>
        <w:pStyle w:val="InfoBlue"/>
        <w:jc w:val="both"/>
      </w:pPr>
      <w:r>
        <w:t>[</w:t>
      </w:r>
      <w:r w:rsidR="00910B95" w:rsidRPr="00910B95">
        <w:t>List lessons learn</w:t>
      </w:r>
      <w:r w:rsidR="00466E89">
        <w:t>ed</w:t>
      </w:r>
      <w:r w:rsidR="00910B95" w:rsidRPr="00910B95">
        <w:t xml:space="preserve"> from the retrospective, with special emphasis on actions to be taken to improve</w:t>
      </w:r>
      <w:r w:rsidR="00466E89">
        <w:t>, f</w:t>
      </w:r>
      <w:r w:rsidR="00910B95" w:rsidRPr="00910B95">
        <w:t>or example</w:t>
      </w:r>
      <w:r w:rsidR="00466E89">
        <w:t xml:space="preserve">: </w:t>
      </w:r>
      <w:r w:rsidR="00910B95" w:rsidRPr="00910B95">
        <w:t>the development environment, the process, or team collaboration.</w:t>
      </w:r>
      <w:r>
        <w:t>]</w:t>
      </w:r>
    </w:p>
    <w:sectPr w:rsidR="00B42205" w:rsidRPr="00B42205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3F2" w:rsidRDefault="009073F2">
      <w:r>
        <w:separator/>
      </w:r>
    </w:p>
  </w:endnote>
  <w:endnote w:type="continuationSeparator" w:id="0">
    <w:p w:rsidR="009073F2" w:rsidRDefault="00907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E00C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jc w:val="center"/>
          </w:pPr>
          <w:r>
            <w:sym w:font="Symbol" w:char="F0D3"/>
          </w:r>
          <w:fldSimple w:instr=" DOCPROPERTY &quot;Company&quot;  \* MERGEFORMAT ">
            <w:r w:rsidR="009814A7">
              <w:t>Eclipse Process Framework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B25E2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B1592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BB1592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5E00C1" w:rsidRDefault="005E00C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3F2" w:rsidRDefault="009073F2">
      <w:r>
        <w:separator/>
      </w:r>
    </w:p>
  </w:footnote>
  <w:footnote w:type="continuationSeparator" w:id="0">
    <w:p w:rsidR="009073F2" w:rsidRDefault="009073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E00C1">
      <w:tc>
        <w:tcPr>
          <w:tcW w:w="6379" w:type="dxa"/>
        </w:tcPr>
        <w:p w:rsidR="009814A7" w:rsidRDefault="009814A7" w:rsidP="009814A7">
          <w:r>
            <w:t>P07</w:t>
          </w:r>
        </w:p>
      </w:tc>
      <w:tc>
        <w:tcPr>
          <w:tcW w:w="3179" w:type="dxa"/>
        </w:tcPr>
        <w:p w:rsidR="005E00C1" w:rsidRDefault="005E00C1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E00C1">
      <w:tc>
        <w:tcPr>
          <w:tcW w:w="6379" w:type="dxa"/>
        </w:tcPr>
        <w:p w:rsidR="005E00C1" w:rsidRDefault="000A2961">
          <w:fldSimple w:instr=" TITLE  \* MERGEFORMAT ">
            <w:r w:rsidR="009814A7">
              <w:t>Project Plan</w:t>
            </w:r>
          </w:fldSimple>
        </w:p>
      </w:tc>
      <w:tc>
        <w:tcPr>
          <w:tcW w:w="3179" w:type="dxa"/>
        </w:tcPr>
        <w:p w:rsidR="005E00C1" w:rsidRDefault="005E00C1" w:rsidP="009814A7">
          <w:r>
            <w:t xml:space="preserve">  Date: </w:t>
          </w:r>
          <w:r w:rsidR="009814A7">
            <w:t>2</w:t>
          </w:r>
          <w:r>
            <w:t>0/0</w:t>
          </w:r>
          <w:r w:rsidR="009814A7">
            <w:t>3</w:t>
          </w:r>
          <w:r>
            <w:t>/20</w:t>
          </w:r>
          <w:r w:rsidR="009814A7">
            <w:t>14</w:t>
          </w:r>
        </w:p>
      </w:tc>
    </w:tr>
  </w:tbl>
  <w:p w:rsidR="005E00C1" w:rsidRDefault="005E00C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0"/>
  </w:num>
  <w:num w:numId="8">
    <w:abstractNumId w:val="7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4A7"/>
    <w:rsid w:val="00002CF5"/>
    <w:rsid w:val="00036D16"/>
    <w:rsid w:val="000A2961"/>
    <w:rsid w:val="00161374"/>
    <w:rsid w:val="00167C3E"/>
    <w:rsid w:val="001C105F"/>
    <w:rsid w:val="001C4707"/>
    <w:rsid w:val="0028752B"/>
    <w:rsid w:val="002F0597"/>
    <w:rsid w:val="00310D8F"/>
    <w:rsid w:val="00391802"/>
    <w:rsid w:val="003F4175"/>
    <w:rsid w:val="004217B3"/>
    <w:rsid w:val="00450935"/>
    <w:rsid w:val="00466E89"/>
    <w:rsid w:val="00554AB1"/>
    <w:rsid w:val="005E00C1"/>
    <w:rsid w:val="00616D42"/>
    <w:rsid w:val="00617192"/>
    <w:rsid w:val="00625FE9"/>
    <w:rsid w:val="00656AB2"/>
    <w:rsid w:val="006E16C2"/>
    <w:rsid w:val="006E44DA"/>
    <w:rsid w:val="006F3C09"/>
    <w:rsid w:val="0070640C"/>
    <w:rsid w:val="00713B62"/>
    <w:rsid w:val="00724D1C"/>
    <w:rsid w:val="00730E8A"/>
    <w:rsid w:val="00735F6E"/>
    <w:rsid w:val="007459E1"/>
    <w:rsid w:val="00786E04"/>
    <w:rsid w:val="007E6D18"/>
    <w:rsid w:val="008273B6"/>
    <w:rsid w:val="00880534"/>
    <w:rsid w:val="009073F2"/>
    <w:rsid w:val="00910B95"/>
    <w:rsid w:val="00917BB3"/>
    <w:rsid w:val="00953F35"/>
    <w:rsid w:val="00974F01"/>
    <w:rsid w:val="00977BDD"/>
    <w:rsid w:val="009814A7"/>
    <w:rsid w:val="00985541"/>
    <w:rsid w:val="00995672"/>
    <w:rsid w:val="009F1F07"/>
    <w:rsid w:val="00A231CF"/>
    <w:rsid w:val="00A73CB7"/>
    <w:rsid w:val="00AB18F3"/>
    <w:rsid w:val="00AE6F81"/>
    <w:rsid w:val="00AF0526"/>
    <w:rsid w:val="00B3080C"/>
    <w:rsid w:val="00B42205"/>
    <w:rsid w:val="00BB1592"/>
    <w:rsid w:val="00BB25E2"/>
    <w:rsid w:val="00BD6BB0"/>
    <w:rsid w:val="00CE5612"/>
    <w:rsid w:val="00CF3857"/>
    <w:rsid w:val="00D05E66"/>
    <w:rsid w:val="00D105E7"/>
    <w:rsid w:val="00D17CD2"/>
    <w:rsid w:val="00DE0ACE"/>
    <w:rsid w:val="00E10E75"/>
    <w:rsid w:val="00E65F3F"/>
    <w:rsid w:val="00EF0522"/>
    <w:rsid w:val="00EF34CD"/>
    <w:rsid w:val="00F0182B"/>
    <w:rsid w:val="00F22D93"/>
    <w:rsid w:val="00F72DA9"/>
    <w:rsid w:val="00FC0675"/>
    <w:rsid w:val="00FD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styleId="Assuntodocomentrio">
    <w:name w:val="annotation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styleId="Assuntodocomentrio">
    <w:name w:val="annotation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8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pf.eclipse.org/wikis/openup/core.default.role_def.base/roles/any_role_C36B701F.html?nodeId=2de53c49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epf.eclipse.org/wikis/openup/process.openup.base/capabilitypatterns/detail_use_case_scenarios_79A10C4.html?proc=_SuWj4dOPEdyqlogshP8l4g&amp;path=_SuWj4dOPEdyqlogshP8l4g,_ieYHIVQwEd2i9JHp7xurvw,_51ewYdOPEdyqlogshP8l4g,_YwLY4dOOEdyqlogshP8l4g,_FX7SINOLEdyqlogshP8l4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pf.eclipse.org/wikis/openup/core.default.role_def.base/roles/stakeholder_9FFD4106.html?nodeId=d188104b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220413.FSPOAEDUC\Download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25</TotalTime>
  <Pages>2</Pages>
  <Words>477</Words>
  <Characters>2582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&lt;&lt;Project Name&gt;&gt;</dc:subject>
  <dc:creator>Imagem</dc:creator>
  <cp:lastModifiedBy>Imagem</cp:lastModifiedBy>
  <cp:revision>6</cp:revision>
  <cp:lastPrinted>2014-03-20T12:15:00Z</cp:lastPrinted>
  <dcterms:created xsi:type="dcterms:W3CDTF">2014-03-20T12:15:00Z</dcterms:created>
  <dcterms:modified xsi:type="dcterms:W3CDTF">2014-03-20T14:46:00Z</dcterms:modified>
</cp:coreProperties>
</file>